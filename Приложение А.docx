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6A" w:rsidRDefault="00B06753" w:rsidP="001C1B03">
      <w:pPr>
        <w:pStyle w:val="ab"/>
        <w:tabs>
          <w:tab w:val="left" w:pos="426"/>
        </w:tabs>
        <w:jc w:val="center"/>
        <w:rPr>
          <w:rFonts w:ascii="Times New Roman" w:hAnsi="Times New Roman"/>
          <w:i w:val="0"/>
          <w:sz w:val="72"/>
          <w:szCs w:val="72"/>
          <w:lang w:val="ru-RU"/>
        </w:rPr>
      </w:pPr>
      <w:r>
        <w:rPr>
          <w:rFonts w:ascii="Times New Roman" w:hAnsi="Times New Roman"/>
          <w:i w:val="0"/>
          <w:noProof/>
          <w:sz w:val="72"/>
          <w:szCs w:val="72"/>
          <w:lang w:val="ru-RU"/>
        </w:rPr>
        <w:pict>
          <v:group id="_x0000_s1777" style="position:absolute;left:0;text-align:left;margin-left:20.25pt;margin-top:-6.4pt;width:1105.35pt;height:786.25pt;z-index:251663360" coordorigin="281,280" coordsize="23214,16246">
            <v:group id="_x0000_s1778" style="position:absolute;left:281;top:280;width:23214;height:16246" coordorigin="96,96" coordsize="23586,16618">
              <v:group id="_x0000_s1779" style="position:absolute;left:96;top:96;width:23586;height:16618" coordorigin="96,96" coordsize="23586,16618">
                <v:rect id="_x0000_s1780" style="position:absolute;left:3580;top:-3388;width:16618;height:23586;rotation:90" filled="f" strokeweight="2pt"/>
                <v:line id="_x0000_s1781" style="position:absolute" from="13826,13608" to="13827,15036" strokeweight="2pt"/>
                <v:line id="_x0000_s1782" style="position:absolute" from="17273,14455" to="23675,14456" strokeweight="2pt"/>
                <v:line id="_x0000_s1783" style="position:absolute" from="14445,13615" to="14446,16714" strokeweight="2pt"/>
                <v:line id="_x0000_s1784" style="position:absolute" from="15863,13615" to="15864,16714" strokeweight="2pt"/>
                <v:line id="_x0000_s1785" style="position:absolute" from="16713,13608" to="16714,16714" strokeweight="2pt"/>
                <v:line id="_x0000_s1786" style="position:absolute" from="17280,13615" to="17281,16706" strokeweight="2pt"/>
                <v:line id="_x0000_s1787" style="position:absolute" from="13316,16156" to="17270,16157" strokeweight="1pt"/>
                <v:line id="_x0000_s1788" style="position:absolute" from="13316,16439" to="17270,16440" strokeweight="1pt"/>
                <v:rect id="_x0000_s1789" style="position:absolute;left:13339;top:14756;width:458;height:248" filled="f" stroked="f" strokeweight=".25pt">
                  <v:textbox style="mso-next-textbox:#_x0000_s1789" inset="1pt,1pt,1pt,1pt">
                    <w:txbxContent>
                      <w:p w:rsidR="001C1B03" w:rsidRPr="00627B06" w:rsidRDefault="001C1B03" w:rsidP="001C1B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Изм</w:t>
                        </w:r>
                        <w:proofErr w:type="spellEnd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790" style="position:absolute;left:13856;top:14756;width:571;height:248" filled="f" stroked="f" strokeweight=".25pt">
                  <v:textbox style="mso-next-textbox:#_x0000_s1790" inset="1pt,1pt,1pt,1pt">
                    <w:txbxContent>
                      <w:p w:rsidR="001C1B03" w:rsidRPr="00627B06" w:rsidRDefault="001C1B03" w:rsidP="001C1B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_x0000_s1791" style="position:absolute;left:14487;top:14756;width:1335;height:248" filled="f" stroked="f" strokeweight=".25pt">
                  <v:textbox style="mso-next-textbox:#_x0000_s1791" inset="1pt,1pt,1pt,1pt">
                    <w:txbxContent>
                      <w:p w:rsidR="001C1B03" w:rsidRPr="00627B06" w:rsidRDefault="001C1B03" w:rsidP="001C1B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792" style="position:absolute;left:15896;top:14756;width:796;height:248" filled="f" stroked="f" strokeweight=".25pt">
                  <v:textbox style="mso-next-textbox:#_x0000_s1792" inset="1pt,1pt,1pt,1pt">
                    <w:txbxContent>
                      <w:p w:rsidR="001C1B03" w:rsidRPr="00627B06" w:rsidRDefault="001C1B03" w:rsidP="001C1B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_x0000_s1793" style="position:absolute;left:16737;top:14756;width:519;height:248" filled="f" stroked="f" strokeweight=".25pt">
                  <v:textbox style="mso-next-textbox:#_x0000_s1793" inset="1pt,1pt,1pt,1pt">
                    <w:txbxContent>
                      <w:p w:rsidR="001C1B03" w:rsidRPr="00627B06" w:rsidRDefault="001C1B03" w:rsidP="001C1B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_x0000_s1794" style="position:absolute;left:20712;top:15610;width:503;height:248" filled="f" stroked="f" strokeweight=".25pt">
                  <v:textbox style="mso-next-textbox:#_x0000_s1794" inset="1pt,1pt,1pt,1pt">
                    <w:txbxContent>
                      <w:p w:rsidR="001C1B03" w:rsidRPr="00627B06" w:rsidRDefault="001C1B03" w:rsidP="001C1B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Лис</w:t>
                        </w:r>
                        <w:proofErr w:type="spellStart"/>
                        <w:r w:rsidRPr="00627B06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тттт</w:t>
                        </w:r>
                        <w:proofErr w:type="spellEnd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т</w:t>
                        </w:r>
                      </w:p>
                    </w:txbxContent>
                  </v:textbox>
                </v:rect>
                <v:rect id="_x0000_s1795" style="position:absolute;left:21200;top:15609;width:592;height:249" filled="f" stroked="f" strokeweight=".25pt">
                  <v:textbox style="mso-next-textbox:#_x0000_s1795" inset="1pt,1pt,1pt,1pt">
                    <w:txbxContent>
                      <w:p w:rsidR="001C1B03" w:rsidRPr="00627B06" w:rsidRDefault="001C1B03" w:rsidP="001C1B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_x0000_s1796" style="position:absolute;left:17323;top:13839;width:6308;height:383" filled="f" stroked="f" strokeweight=".25pt">
                  <v:textbox style="mso-next-textbox:#_x0000_s1796" inset="1pt,1pt,1pt,1pt">
                    <w:txbxContent>
                      <w:p w:rsidR="001C1B03" w:rsidRPr="00627B06" w:rsidRDefault="001C1B03" w:rsidP="001C1B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lang w:val="ru-RU"/>
                          </w:rPr>
                          <w:t>ДР</w:t>
                        </w:r>
                        <w:proofErr w:type="gramEnd"/>
                        <w:r w:rsidRPr="00627B06">
                          <w:rPr>
                            <w:rFonts w:ascii="Times New Roman" w:hAnsi="Times New Roman"/>
                            <w:lang w:val="ru-RU"/>
                          </w:rPr>
                          <w:t xml:space="preserve"> 0</w:t>
                        </w:r>
                        <w:r w:rsidR="00B06753">
                          <w:rPr>
                            <w:rFonts w:ascii="Times New Roman" w:hAnsi="Times New Roman"/>
                            <w:lang w:val="ru-RU"/>
                          </w:rPr>
                          <w:t>1</w:t>
                        </w:r>
                        <w:r w:rsidRPr="00627B06">
                          <w:rPr>
                            <w:rFonts w:ascii="Times New Roman" w:hAnsi="Times New Roman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lang w:val="en-US"/>
                          </w:rPr>
                          <w:t>1</w:t>
                        </w:r>
                        <w:r w:rsidRPr="00627B06">
                          <w:rPr>
                            <w:rFonts w:ascii="Times New Roman" w:hAnsi="Times New Roman"/>
                            <w:lang w:val="ru-RU"/>
                          </w:rPr>
                          <w:t>.ГЧ</w:t>
                        </w:r>
                      </w:p>
                    </w:txbxContent>
                  </v:textbox>
                </v:rect>
                <v:line id="_x0000_s1797" style="position:absolute" from="20696,14738" to="23682,14739" strokeweight="2pt"/>
                <v:line id="_x0000_s1798" style="position:absolute" from="13324,15023" to="17278,15024" strokeweight="2pt"/>
                <v:line id="_x0000_s1799" style="position:absolute" from="13316,14738" to="17270,14739" strokeweight="2pt"/>
                <v:line id="_x0000_s1800" style="position:absolute" from="13316,15871" to="17270,15872" strokeweight="1pt"/>
                <v:line id="_x0000_s1801" style="position:absolute" from="13316,15586" to="17270,15587" strokeweight="1pt"/>
                <v:group id="_x0000_s1802" style="position:absolute;left:13331;top:15036;width:2491;height:248" coordsize="19999,20000">
                  <v:rect id="_x0000_s1803" style="position:absolute;width:8856;height:20000" filled="f" stroked="f" strokeweight=".25pt">
                    <v:textbox style="mso-next-textbox:#_x0000_s1803" inset="1pt,1pt,1pt,1pt">
                      <w:txbxContent>
                        <w:p w:rsidR="001C1B03" w:rsidRPr="00627B06" w:rsidRDefault="001C1B03" w:rsidP="001C1B03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>Разраб</w:t>
                          </w:r>
                          <w:proofErr w:type="spellEnd"/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804" style="position:absolute;left:9281;width:10718;height:20000" filled="f" stroked="f" strokeweight=".25pt">
                    <v:textbox style="mso-next-textbox:#_x0000_s1804" inset="1pt,1pt,1pt,1pt">
                      <w:txbxContent>
                        <w:p w:rsidR="001C1B03" w:rsidRPr="00EC2030" w:rsidRDefault="00B06753" w:rsidP="001C1B03">
                          <w:pPr>
                            <w:pStyle w:val="ab"/>
                            <w:rPr>
                              <w:rFonts w:ascii="Times New Roman" w:hAnsi="Times New Roman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lang w:val="ru-RU"/>
                            </w:rPr>
                            <w:t>Микулич Е.В.</w:t>
                          </w:r>
                        </w:p>
                      </w:txbxContent>
                    </v:textbox>
                  </v:rect>
                </v:group>
                <v:group id="_x0000_s1805" style="position:absolute;left:13331;top:15316;width:2491;height:248" coordsize="19999,20000">
                  <v:rect id="_x0000_s1806" style="position:absolute;width:8856;height:20000" filled="f" stroked="f" strokeweight=".25pt">
                    <v:textbox style="mso-next-textbox:#_x0000_s1806" inset="1pt,1pt,1pt,1pt">
                      <w:txbxContent>
                        <w:p w:rsidR="001C1B03" w:rsidRPr="00627B06" w:rsidRDefault="001C1B03" w:rsidP="001C1B03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>Провер</w:t>
                          </w:r>
                          <w:proofErr w:type="spellEnd"/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807" style="position:absolute;left:9281;width:10718;height:20000" filled="f" stroked="f" strokeweight=".25pt">
                    <v:textbox style="mso-next-textbox:#_x0000_s1807" inset="1pt,1pt,1pt,1pt">
                      <w:txbxContent>
                        <w:p w:rsidR="001830F3" w:rsidRPr="00EC2030" w:rsidRDefault="001830F3" w:rsidP="001830F3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ru-RU"/>
                            </w:rPr>
                            <w:t>Акуновис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ru-RU"/>
                            </w:rPr>
                            <w:t xml:space="preserve"> С.И.</w:t>
                          </w:r>
                        </w:p>
                        <w:p w:rsidR="001C1B03" w:rsidRPr="00EC2030" w:rsidRDefault="001C1B03" w:rsidP="001C1B03">
                          <w:pPr>
                            <w:pStyle w:val="ab"/>
                            <w:rPr>
                              <w:rFonts w:ascii="Times New Roman" w:hAnsi="Times New Roman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_x0000_s1808" style="position:absolute;left:13331;top:15596;width:2491;height:248" coordsize="19999,20000">
                  <v:rect id="_x0000_s1809" style="position:absolute;width:8856;height:20000" filled="f" stroked="f" strokeweight=".25pt">
                    <v:textbox style="mso-next-textbox:#_x0000_s1809" inset="1pt,1pt,1pt,1pt">
                      <w:txbxContent>
                        <w:p w:rsidR="001C1B03" w:rsidRPr="00627B06" w:rsidRDefault="001C1B03" w:rsidP="001C1B03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_x0000_s1810" style="position:absolute;left:9281;width:10718;height:20000" filled="f" stroked="f" strokeweight=".25pt">
                    <v:textbox style="mso-next-textbox:#_x0000_s1810" inset="1pt,1pt,1pt,1pt">
                      <w:txbxContent>
                        <w:p w:rsidR="001830F3" w:rsidRPr="00EC2030" w:rsidRDefault="001830F3" w:rsidP="001830F3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ru-RU"/>
                            </w:rPr>
                            <w:t>Акуновис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ru-RU"/>
                            </w:rPr>
                            <w:t xml:space="preserve"> С.И.</w:t>
                          </w:r>
                        </w:p>
                        <w:p w:rsidR="001C1B03" w:rsidRPr="00627B06" w:rsidRDefault="001C1B03" w:rsidP="001C1B03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_x0000_s1811" style="position:absolute;left:13331;top:16173;width:2491;height:248" coordsize="19999,20000">
                  <v:rect id="_x0000_s1812" style="position:absolute;width:8856;height:20000" filled="f" stroked="f" strokeweight=".25pt">
                    <v:textbox style="mso-next-textbox:#_x0000_s1812" inset="1pt,1pt,1pt,1pt">
                      <w:txbxContent>
                        <w:p w:rsidR="001C1B03" w:rsidRPr="00627B06" w:rsidRDefault="001C1B03" w:rsidP="001C1B03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_x0000_s1813" style="position:absolute;left:9281;width:10718;height:20000" filled="f" stroked="f" strokeweight=".25pt">
                    <v:textbox style="mso-next-textbox:#_x0000_s1813" inset="1pt,1pt,1pt,1pt">
                      <w:txbxContent>
                        <w:p w:rsidR="001C1B03" w:rsidRPr="00EC2030" w:rsidRDefault="001830F3" w:rsidP="001C1B03">
                          <w:pPr>
                            <w:pStyle w:val="ab"/>
                            <w:rPr>
                              <w:rFonts w:ascii="Times New Roman" w:hAnsi="Times New Roman"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lang w:val="ru-RU"/>
                            </w:rPr>
                            <w:t>Жиляк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lang w:val="ru-RU"/>
                            </w:rPr>
                            <w:t xml:space="preserve"> Н.А.</w:t>
                          </w:r>
                        </w:p>
                      </w:txbxContent>
                    </v:textbox>
                  </v:rect>
                </v:group>
                <v:group id="_x0000_s1814" style="position:absolute;left:13331;top:16450;width:2491;height:248" coordsize="19999,20000">
                  <v:rect id="_x0000_s1815" style="position:absolute;width:8856;height:20000" filled="f" stroked="f" strokeweight=".25pt">
                    <v:textbox style="mso-next-textbox:#_x0000_s1815" inset="1pt,1pt,1pt,1pt">
                      <w:txbxContent>
                        <w:p w:rsidR="001C1B03" w:rsidRPr="00627B06" w:rsidRDefault="001C1B03" w:rsidP="001C1B03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>Утверд</w:t>
                          </w:r>
                          <w:proofErr w:type="spellEnd"/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816" style="position:absolute;left:9281;width:10718;height:20000" filled="f" stroked="f" strokeweight=".25pt">
                    <v:textbox style="mso-next-textbox:#_x0000_s1816" inset="1pt,1pt,1pt,1pt">
                      <w:txbxContent>
                        <w:p w:rsidR="001C1B03" w:rsidRPr="00EC2030" w:rsidRDefault="001C1B03" w:rsidP="001C1B03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8"/>
                              <w:lang w:val="ru-RU"/>
                            </w:rPr>
                          </w:pPr>
                          <w:r w:rsidRPr="00EC2030">
                            <w:rPr>
                              <w:rFonts w:ascii="Times New Roman" w:hAnsi="Times New Roman"/>
                              <w:sz w:val="16"/>
                              <w:szCs w:val="18"/>
                              <w:lang w:val="ru-RU"/>
                            </w:rPr>
                            <w:t>У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ru-RU"/>
                            </w:rPr>
                            <w:t xml:space="preserve">рбанович </w:t>
                          </w:r>
                          <w:r w:rsidRPr="00EC2030">
                            <w:rPr>
                              <w:rFonts w:ascii="Times New Roman" w:hAnsi="Times New Roman"/>
                              <w:sz w:val="16"/>
                              <w:szCs w:val="18"/>
                              <w:lang w:val="ru-RU"/>
                            </w:rPr>
                            <w:t>П.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ru-RU"/>
                            </w:rPr>
                            <w:t>П.</w:t>
                          </w:r>
                        </w:p>
                        <w:p w:rsidR="001C1B03" w:rsidRPr="00627B06" w:rsidRDefault="001C1B03" w:rsidP="001C1B03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_x0000_s1817" style="position:absolute" from="20682,14470" to="20683,16706" strokeweight="2pt"/>
                <v:rect id="_x0000_s1818" style="position:absolute;left:17343;top:14514;width:3264;height:1291" filled="f" stroked="f" strokeweight=".25pt">
                  <v:textbox style="mso-next-textbox:#_x0000_s1818" inset="1pt,1pt,1pt,1pt">
                    <w:txbxContent>
                      <w:p w:rsidR="001C1B03" w:rsidRPr="00627B06" w:rsidRDefault="001C1B03" w:rsidP="001C1B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BF3C20" w:rsidRPr="00B06753" w:rsidRDefault="001830F3" w:rsidP="00B0675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СТРУКТУРНАЯ СХЕМА БУ БКУ</w:t>
                        </w:r>
                        <w:bookmarkStart w:id="0" w:name="_GoBack"/>
                        <w:bookmarkEnd w:id="0"/>
                      </w:p>
                    </w:txbxContent>
                  </v:textbox>
                </v:rect>
                <v:line id="_x0000_s1819" style="position:absolute" from="20689,15589" to="23682,15590" strokeweight="2pt"/>
                <v:line id="_x0000_s1820" style="position:absolute" from="17284,15872" to="23681,15873" strokeweight="2pt"/>
                <v:line id="_x0000_s1821" style="position:absolute" from="22381,14470" to="22384,15581" strokeweight="2pt"/>
                <v:rect id="_x0000_s1822" style="position:absolute;left:20727;top:14478;width:765;height:248" filled="f" stroked="f" strokeweight=".25pt">
                  <v:textbox style="mso-next-textbox:#_x0000_s1822" inset="1pt,1pt,1pt,1pt">
                    <w:txbxContent>
                      <w:p w:rsidR="001C1B03" w:rsidRPr="00627B06" w:rsidRDefault="001C1B03" w:rsidP="001C1B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Лит</w:t>
                        </w:r>
                        <w:proofErr w:type="spellEnd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823" style="position:absolute;left:21845;top:15610;width:765;height:248" filled="f" stroked="f" strokeweight=".25pt">
                  <v:textbox style="mso-next-textbox:#_x0000_s1823" inset="1pt,1pt,1pt,1pt">
                    <w:txbxContent>
                      <w:p w:rsidR="001C1B03" w:rsidRPr="00627B06" w:rsidRDefault="001C1B03" w:rsidP="001C1B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  <w:proofErr w:type="spellEnd"/>
                      </w:p>
                    </w:txbxContent>
                  </v:textbox>
                </v:rect>
                <v:rect id="_x0000_s1824" style="position:absolute;left:22601;top:15610;width:804;height:248" filled="f" stroked="f" strokeweight=".25pt">
                  <v:textbox style="mso-next-textbox:#_x0000_s1824" inset="1pt,1pt,1pt,1pt">
                    <w:txbxContent>
                      <w:p w:rsidR="001C1B03" w:rsidRPr="00627B06" w:rsidRDefault="001C1B03" w:rsidP="001C1B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_x0000_s1825" style="position:absolute" from="20966,14755" to="20967,15581" strokeweight="1pt"/>
                <v:line id="_x0000_s1826" style="position:absolute" from="21249,14755" to="21250,15581" strokeweight="1pt"/>
                <v:rect id="_x0000_s1827" style="position:absolute;left:20727;top:16098;width:2910;height:353" filled="f" stroked="f" strokeweight=".25pt">
                  <v:textbox style="mso-next-textbox:#_x0000_s1827" inset="1pt,1pt,1pt,1pt">
                    <w:txbxContent>
                      <w:p w:rsidR="001C1B03" w:rsidRPr="00627B06" w:rsidRDefault="001830F3" w:rsidP="001C1B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t>БГТУ 844190</w:t>
                        </w:r>
                        <w:r w:rsidR="00B06753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t>5, 2015</w:t>
                        </w:r>
                      </w:p>
                    </w:txbxContent>
                  </v:textbox>
                </v:rect>
                <v:line id="_x0000_s1828" style="position:absolute" from="13316,13604" to="23675,13605" strokeweight="2pt"/>
                <v:line id="_x0000_s1829" style="position:absolute" from="13316,13888" to="17270,13889" strokeweight="1pt"/>
                <v:line id="_x0000_s1830" style="position:absolute" from="13316,14171" to="17270,14172" strokeweight="1pt"/>
                <v:line id="_x0000_s1831" style="position:absolute" from="13316,15305" to="17270,15306" strokeweight="1pt"/>
                <v:group id="_x0000_s1832" style="position:absolute;left:13331;top:15876;width:2491;height:248" coordsize="19999,20000">
                  <v:rect id="_x0000_s1833" style="position:absolute;width:8856;height:20000" filled="f" stroked="f" strokeweight=".25pt">
                    <v:textbox style="mso-next-textbox:#_x0000_s1833" inset="1pt,1pt,1pt,1pt">
                      <w:txbxContent>
                        <w:p w:rsidR="001C1B03" w:rsidRPr="00627B06" w:rsidRDefault="001C1B03" w:rsidP="001C1B03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_x0000_s1834" style="position:absolute;left:9281;width:10718;height:20000" filled="f" stroked="f" strokeweight=".25pt">
                    <v:textbox style="mso-next-textbox:#_x0000_s1834" inset="1pt,1pt,1pt,1pt">
                      <w:txbxContent>
                        <w:p w:rsidR="001C1B03" w:rsidRPr="00627B06" w:rsidRDefault="001C1B03" w:rsidP="001C1B03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_x0000_s1835" style="position:absolute" from="21533,14462" to="21536,15581" strokeweight="2pt"/>
                <v:rect id="_x0000_s1836" style="position:absolute;left:21583;top:14478;width:765;height:248" filled="f" stroked="f" strokeweight=".25pt">
                  <v:textbox style="mso-next-textbox:#_x0000_s1836" inset="1pt,1pt,1pt,1pt">
                    <w:txbxContent>
                      <w:p w:rsidR="001C1B03" w:rsidRPr="00627B06" w:rsidRDefault="001C1B03" w:rsidP="001C1B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_x0000_s1837" style="position:absolute;left:22438;top:14478;width:1207;height:248" filled="f" stroked="f" strokeweight=".25pt">
                  <v:textbox style="mso-next-textbox:#_x0000_s1837" inset="1pt,1pt,1pt,1pt">
                    <w:txbxContent>
                      <w:p w:rsidR="001C1B03" w:rsidRPr="00627B06" w:rsidRDefault="001C1B03" w:rsidP="001C1B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_x0000_s1838" style="position:absolute" from="21816,15595" to="21817,15866" strokeweight="2pt"/>
                <v:rect id="_x0000_s1839" style="position:absolute;left:17343;top:15933;width:3264;height:736" filled="f" stroked="f" strokeweight=".25pt">
                  <v:textbox style="mso-next-textbox:#_x0000_s1839" inset="1pt,1pt,1pt,1pt">
                    <w:txbxContent>
                      <w:p w:rsidR="001C1B03" w:rsidRPr="00627B06" w:rsidRDefault="001C1B03" w:rsidP="001C1B03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840" style="position:absolute;left:21583;top:15033;width:765;height:248" filled="f" stroked="f" strokeweight=".25pt">
                  <v:textbox style="mso-next-textbox:#_x0000_s1840" inset="1pt,1pt,1pt,1pt">
                    <w:txbxContent>
                      <w:p w:rsidR="001C1B03" w:rsidRPr="00627B06" w:rsidRDefault="001C1B03" w:rsidP="001C1B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841" style="position:absolute;left:22438;top:15033;width:1207;height:248" filled="f" stroked="f" strokeweight=".25pt">
                  <v:textbox style="mso-next-textbox:#_x0000_s1841" inset="1pt,1pt,1pt,1pt">
                    <w:txbxContent>
                      <w:p w:rsidR="001C1B03" w:rsidRPr="00627B06" w:rsidRDefault="001C1B03" w:rsidP="001C1B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_x0000_s1842" style="position:absolute" from="13316,14448" to="17270,14449" strokeweight="1pt"/>
              </v:group>
              <v:line id="_x0000_s1843" style="position:absolute" from="13315,13599" to="13316,16698" strokeweight="2p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844" type="#_x0000_t202" style="position:absolute;left:20745;top:14698;width:283;height:825" filled="f" stroked="f">
              <v:textbox style="mso-next-textbox:#_x0000_s1844">
                <w:txbxContent>
                  <w:p w:rsidR="001C1B03" w:rsidRPr="00627B06" w:rsidRDefault="001C1B03" w:rsidP="001C1B03">
                    <w:pPr>
                      <w:rPr>
                        <w:i/>
                        <w:lang w:val="ru-RU"/>
                      </w:rPr>
                    </w:pPr>
                    <w:r w:rsidRPr="00627B06">
                      <w:rPr>
                        <w:i/>
                        <w:lang w:val="ru-RU"/>
                      </w:rPr>
                      <w:t>у</w:t>
                    </w:r>
                  </w:p>
                </w:txbxContent>
              </v:textbox>
            </v:shape>
          </v:group>
        </w:pict>
      </w:r>
    </w:p>
    <w:p w:rsidR="001830F3" w:rsidRDefault="001830F3" w:rsidP="001C1B03">
      <w:pPr>
        <w:pStyle w:val="ab"/>
        <w:tabs>
          <w:tab w:val="left" w:pos="426"/>
        </w:tabs>
        <w:jc w:val="center"/>
        <w:rPr>
          <w:rFonts w:ascii="Times New Roman" w:hAnsi="Times New Roman"/>
          <w:i w:val="0"/>
          <w:sz w:val="72"/>
          <w:szCs w:val="72"/>
          <w:lang w:val="ru-RU"/>
        </w:rPr>
      </w:pPr>
    </w:p>
    <w:p w:rsidR="001830F3" w:rsidRPr="001830F3" w:rsidRDefault="001830F3" w:rsidP="001C1B03">
      <w:pPr>
        <w:pStyle w:val="ab"/>
        <w:tabs>
          <w:tab w:val="left" w:pos="426"/>
        </w:tabs>
        <w:jc w:val="center"/>
        <w:rPr>
          <w:rFonts w:ascii="Times New Roman" w:hAnsi="Times New Roman"/>
          <w:i w:val="0"/>
          <w:sz w:val="72"/>
          <w:szCs w:val="72"/>
          <w:lang w:val="ru-RU"/>
        </w:rPr>
      </w:pPr>
      <w:r w:rsidRPr="001830F3">
        <w:rPr>
          <w:rFonts w:ascii="Times New Roman" w:hAnsi="Times New Roman"/>
          <w:i w:val="0"/>
          <w:noProof/>
          <w:sz w:val="72"/>
          <w:szCs w:val="72"/>
          <w:lang w:val="ru-RU"/>
        </w:rPr>
        <w:drawing>
          <wp:inline distT="0" distB="0" distL="0" distR="0">
            <wp:extent cx="9820985" cy="6482687"/>
            <wp:effectExtent l="19050" t="0" r="8815" b="0"/>
            <wp:docPr id="13" name="Рисунок 13" descr="C:\Documents and Settings\Admin\Рабочий стол\Без имени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C:\Documents and Settings\Admin\Рабочий стол\Без имени-1.jp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6435" cy="648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30F3" w:rsidRPr="001830F3" w:rsidSect="00E01A92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</w:compat>
  <w:rsids>
    <w:rsidRoot w:val="00E06A6A"/>
    <w:rsid w:val="0005149B"/>
    <w:rsid w:val="001830F3"/>
    <w:rsid w:val="001C1B03"/>
    <w:rsid w:val="002E24BD"/>
    <w:rsid w:val="003419E0"/>
    <w:rsid w:val="00347945"/>
    <w:rsid w:val="003B1E35"/>
    <w:rsid w:val="004829D9"/>
    <w:rsid w:val="005A488C"/>
    <w:rsid w:val="00627B06"/>
    <w:rsid w:val="00627F81"/>
    <w:rsid w:val="00714412"/>
    <w:rsid w:val="007F388B"/>
    <w:rsid w:val="00937430"/>
    <w:rsid w:val="009B5130"/>
    <w:rsid w:val="009D0D2E"/>
    <w:rsid w:val="00B06753"/>
    <w:rsid w:val="00BF3C20"/>
    <w:rsid w:val="00C46923"/>
    <w:rsid w:val="00CB586E"/>
    <w:rsid w:val="00D557A4"/>
    <w:rsid w:val="00E01A92"/>
    <w:rsid w:val="00E06A6A"/>
    <w:rsid w:val="00E34194"/>
    <w:rsid w:val="00EC2030"/>
    <w:rsid w:val="00EC70C0"/>
    <w:rsid w:val="00FC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3C20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BF3C20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BF3C20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BF3C20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BF3C20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F3C20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BF3C20"/>
    <w:pPr>
      <w:suppressAutoHyphens/>
      <w:spacing w:line="336" w:lineRule="auto"/>
      <w:jc w:val="center"/>
    </w:pPr>
  </w:style>
  <w:style w:type="paragraph" w:styleId="a5">
    <w:name w:val="footer"/>
    <w:basedOn w:val="a"/>
    <w:rsid w:val="00BF3C20"/>
    <w:pPr>
      <w:tabs>
        <w:tab w:val="center" w:pos="4153"/>
        <w:tab w:val="right" w:pos="8306"/>
      </w:tabs>
    </w:pPr>
  </w:style>
  <w:style w:type="character" w:styleId="a6">
    <w:name w:val="page number"/>
    <w:rsid w:val="00BF3C2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BF3C20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BF3C20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BF3C20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BF3C20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BF3C20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BF3C20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BF3C20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BF3C20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BF3C20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rsid w:val="00BF3C20"/>
    <w:pPr>
      <w:suppressAutoHyphens/>
    </w:pPr>
    <w:rPr>
      <w:noProof/>
    </w:rPr>
  </w:style>
  <w:style w:type="paragraph" w:styleId="ad">
    <w:name w:val="annotation text"/>
    <w:basedOn w:val="a"/>
    <w:semiHidden/>
    <w:rsid w:val="00BF3C20"/>
    <w:rPr>
      <w:rFonts w:ascii="Journal" w:hAnsi="Journal"/>
      <w:sz w:val="24"/>
    </w:rPr>
  </w:style>
  <w:style w:type="paragraph" w:styleId="ae">
    <w:name w:val="Balloon Text"/>
    <w:basedOn w:val="a"/>
    <w:link w:val="af"/>
    <w:rsid w:val="001830F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1830F3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</Template>
  <TotalTime>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Yauhen</cp:lastModifiedBy>
  <cp:revision>4</cp:revision>
  <cp:lastPrinted>2013-05-30T13:19:00Z</cp:lastPrinted>
  <dcterms:created xsi:type="dcterms:W3CDTF">2015-05-25T06:44:00Z</dcterms:created>
  <dcterms:modified xsi:type="dcterms:W3CDTF">2015-05-26T21:46:00Z</dcterms:modified>
</cp:coreProperties>
</file>